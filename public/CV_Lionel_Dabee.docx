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8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97"/>
        <w:gridCol w:w="738"/>
        <w:gridCol w:w="6415"/>
      </w:tblGrid>
      <w:tr w:rsidR="006D409C" w14:paraId="608E6179" w14:textId="77777777" w:rsidTr="005B13F9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2387901E" w14:textId="77777777" w:rsidR="006D409C" w:rsidRDefault="006D409C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3AFA16DE" wp14:editId="38C9E747">
                      <wp:extent cx="2262251" cy="2262251"/>
                      <wp:effectExtent l="38100" t="38100" r="62230" b="62230"/>
                      <wp:docPr id="53" name="Losange 53" descr="Portrait de femme" title="Portrait de femm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9C86E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 53" o:spid="_x0000_s1026" type="#_x0000_t4" alt="Titre : Portrait de femme - Description : Portrait de femme" style="width:178.15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" strokecolor="#99cb38 [3204]" strokeweight="5pt">
                      <v:fill r:id="rId12" o:title="Portrait de femme" recolor="t" rotate="t" type="fram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54" w:type="dxa"/>
            <w:shd w:val="clear" w:color="auto" w:fill="31521B" w:themeFill="accent2" w:themeFillShade="80"/>
          </w:tcPr>
          <w:p w14:paraId="22B0909D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7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51A6C3F7EAEC4B249FFCAF301B755B81"/>
              </w:placeholder>
              <w:temporary/>
              <w:showingPlcHdr/>
              <w15:appearance w15:val="hidden"/>
            </w:sdtPr>
            <w:sdtEndPr/>
            <w:sdtContent>
              <w:p w14:paraId="6AA895F9" w14:textId="77777777" w:rsidR="006D409C" w:rsidRDefault="005B13F9" w:rsidP="00776643">
                <w:pPr>
                  <w:pStyle w:val="Titre1"/>
                </w:pPr>
                <w:r>
                  <w:rPr>
                    <w:lang w:bidi="fr-FR"/>
                  </w:rPr>
                  <w:t>COMPÉTENCES</w:t>
                </w:r>
              </w:p>
            </w:sdtContent>
          </w:sdt>
        </w:tc>
      </w:tr>
      <w:tr w:rsidR="006D409C" w14:paraId="0E4460F9" w14:textId="77777777" w:rsidTr="005B13F9">
        <w:trPr>
          <w:trHeight w:val="216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513E4E00" w14:textId="77777777" w:rsidR="006D409C" w:rsidRDefault="006D409C" w:rsidP="00776643">
            <w:pPr>
              <w:tabs>
                <w:tab w:val="left" w:pos="990"/>
              </w:tabs>
              <w:jc w:val="center"/>
            </w:pPr>
          </w:p>
        </w:tc>
        <w:tc>
          <w:tcPr>
            <w:tcW w:w="754" w:type="dxa"/>
            <w:tcMar>
              <w:left w:w="0" w:type="dxa"/>
              <w:right w:w="0" w:type="dxa"/>
            </w:tcMar>
          </w:tcPr>
          <w:p w14:paraId="5E43372E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2BC0122C" wp14:editId="0285F53C">
                      <wp:extent cx="227812" cy="311173"/>
                      <wp:effectExtent l="0" t="3810" r="0" b="0"/>
                      <wp:docPr id="3" name="Triangle rectangle 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F68AC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C0122C" id="Triangle rectangle 3" o:spid="_x0000_s1026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phkAQAANoPAAAOAAAAZHJzL2Uyb0RvYy54bWy0V19v2zYQfx+w70DoccBiSf4jO4hTZCky&#10;DEjbYMnQ7pGmqFgARWokHTv9NPss+2S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2EF68AC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7" w:type="dxa"/>
          </w:tcPr>
          <w:p w14:paraId="53A8D01A" w14:textId="77777777" w:rsidR="005D6F74" w:rsidRPr="005D6F74" w:rsidRDefault="005B13F9" w:rsidP="005D6F74">
            <w:pPr>
              <w:rPr>
                <w:lang w:eastAsia="en-US"/>
              </w:rPr>
            </w:pPr>
            <w:r w:rsidRPr="00B90CEF">
              <w:rPr>
                <w:noProof/>
                <w:color w:val="000000" w:themeColor="text1"/>
                <w:lang w:bidi="fr-FR"/>
              </w:rPr>
              <w:drawing>
                <wp:anchor distT="0" distB="0" distL="114300" distR="114300" simplePos="0" relativeHeight="251658240" behindDoc="0" locked="0" layoutInCell="1" allowOverlap="1" wp14:anchorId="681DAAB4" wp14:editId="36C26264">
                  <wp:simplePos x="0" y="0"/>
                  <wp:positionH relativeFrom="column">
                    <wp:posOffset>177800</wp:posOffset>
                  </wp:positionH>
                  <wp:positionV relativeFrom="page">
                    <wp:posOffset>68580</wp:posOffset>
                  </wp:positionV>
                  <wp:extent cx="3162300" cy="1419225"/>
                  <wp:effectExtent l="0" t="0" r="0" b="9525"/>
                  <wp:wrapSquare wrapText="bothSides"/>
                  <wp:docPr id="1" name="Graphique 1" descr="tes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D409C" w14:paraId="3CE0DD72" w14:textId="77777777" w:rsidTr="004312C6">
        <w:trPr>
          <w:trHeight w:val="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7048D6AB" w14:textId="347CBDC0" w:rsidR="006D409C" w:rsidRDefault="009A0B1F" w:rsidP="00926EE5">
            <w:pPr>
              <w:pStyle w:val="Titre"/>
              <w:rPr>
                <w:lang w:bidi="fr-FR"/>
              </w:rPr>
            </w:pPr>
            <w:r>
              <w:rPr>
                <w:lang w:bidi="fr-FR"/>
              </w:rPr>
              <w:t>Lionel</w:t>
            </w:r>
            <w:r w:rsidR="005D6F74">
              <w:rPr>
                <w:lang w:bidi="fr-FR"/>
              </w:rPr>
              <w:t xml:space="preserve"> </w:t>
            </w:r>
            <w:r>
              <w:rPr>
                <w:lang w:bidi="fr-FR"/>
              </w:rPr>
              <w:t>Dabee</w:t>
            </w:r>
          </w:p>
          <w:p w14:paraId="30883D20" w14:textId="410D4A49" w:rsidR="00CC7DAB" w:rsidRPr="00CC7DAB" w:rsidRDefault="00CC7DAB" w:rsidP="00CC7DA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aps/>
                <w:sz w:val="26"/>
                <w:szCs w:val="26"/>
                <w:lang w:bidi="fr-FR"/>
              </w:rPr>
            </w:pPr>
            <w:r w:rsidRPr="00CC7DAB">
              <w:rPr>
                <w:rFonts w:asciiTheme="majorHAnsi" w:eastAsiaTheme="majorEastAsia" w:hAnsiTheme="majorHAnsi" w:cstheme="majorBidi"/>
                <w:b/>
                <w:bCs/>
                <w:caps/>
                <w:sz w:val="26"/>
                <w:szCs w:val="26"/>
                <w:lang w:bidi="fr-FR"/>
              </w:rPr>
              <w:t xml:space="preserve">Développeur </w:t>
            </w:r>
            <w:r w:rsidR="00427E07">
              <w:rPr>
                <w:rFonts w:asciiTheme="majorHAnsi" w:eastAsiaTheme="majorEastAsia" w:hAnsiTheme="majorHAnsi" w:cstheme="majorBidi"/>
                <w:b/>
                <w:bCs/>
                <w:caps/>
                <w:sz w:val="26"/>
                <w:szCs w:val="26"/>
                <w:lang w:bidi="fr-FR"/>
              </w:rPr>
              <w:t>frontend ReactJS</w:t>
            </w:r>
          </w:p>
          <w:p w14:paraId="35605063" w14:textId="77777777" w:rsidR="006D409C" w:rsidRPr="005D47DE" w:rsidRDefault="006D409C" w:rsidP="005D47DE">
            <w:pPr>
              <w:pStyle w:val="Sous-titre"/>
            </w:pPr>
          </w:p>
          <w:sdt>
            <w:sdtPr>
              <w:id w:val="-1448076370"/>
              <w:placeholder>
                <w:docPart w:val="07476B177082463586C1B1BBAA0811EE"/>
              </w:placeholder>
              <w:temporary/>
              <w:showingPlcHdr/>
              <w15:appearance w15:val="hidden"/>
            </w:sdtPr>
            <w:sdtEndPr/>
            <w:sdtContent>
              <w:p w14:paraId="4AF8BFF4" w14:textId="77777777" w:rsidR="006D409C" w:rsidRPr="005D47DE" w:rsidRDefault="006D409C" w:rsidP="005D47DE">
                <w:pPr>
                  <w:pStyle w:val="Titre2"/>
                </w:pPr>
                <w:r w:rsidRPr="00926EE5">
                  <w:rPr>
                    <w:lang w:bidi="fr-FR"/>
                  </w:rPr>
                  <w:t>Profil</w:t>
                </w:r>
              </w:p>
            </w:sdtContent>
          </w:sdt>
          <w:p w14:paraId="29311574" w14:textId="4AF239E6" w:rsidR="004763BB" w:rsidRDefault="004763BB" w:rsidP="0043547B">
            <w:pPr>
              <w:pStyle w:val="Textedeprofil"/>
              <w:spacing w:line="216" w:lineRule="auto"/>
              <w:ind w:right="357"/>
              <w:rPr>
                <w:lang w:bidi="fr-FR"/>
              </w:rPr>
            </w:pPr>
            <w:r>
              <w:rPr>
                <w:lang w:bidi="fr-FR"/>
              </w:rPr>
              <w:t xml:space="preserve">Javascript étant un langage de choix pour </w:t>
            </w:r>
            <w:r w:rsidR="00CF7B69">
              <w:rPr>
                <w:lang w:bidi="fr-FR"/>
              </w:rPr>
              <w:t xml:space="preserve">une </w:t>
            </w:r>
            <w:r>
              <w:rPr>
                <w:lang w:bidi="fr-FR"/>
              </w:rPr>
              <w:t xml:space="preserve">application web. </w:t>
            </w:r>
          </w:p>
          <w:p w14:paraId="45DF20D6" w14:textId="77777777" w:rsidR="00CF7B69" w:rsidRDefault="00CF7B69" w:rsidP="0043547B">
            <w:pPr>
              <w:pStyle w:val="Textedeprofil"/>
              <w:spacing w:line="216" w:lineRule="auto"/>
              <w:ind w:right="357"/>
              <w:rPr>
                <w:lang w:bidi="fr-FR"/>
              </w:rPr>
            </w:pPr>
          </w:p>
          <w:p w14:paraId="5EBA5DB3" w14:textId="2A265F01" w:rsidR="004763BB" w:rsidRDefault="004763BB" w:rsidP="0043547B">
            <w:pPr>
              <w:pStyle w:val="Textedeprofil"/>
              <w:spacing w:line="216" w:lineRule="auto"/>
              <w:ind w:right="357"/>
              <w:rPr>
                <w:lang w:val="fr-BE" w:bidi="fr-FR"/>
              </w:rPr>
            </w:pPr>
            <w:r w:rsidRPr="00CF7B69">
              <w:rPr>
                <w:lang w:val="fr-BE" w:bidi="fr-FR"/>
              </w:rPr>
              <w:t xml:space="preserve">J’ai </w:t>
            </w:r>
            <w:r w:rsidR="00CF7B69" w:rsidRPr="00CF7B69">
              <w:rPr>
                <w:lang w:val="fr-BE" w:bidi="fr-FR"/>
              </w:rPr>
              <w:t>choisi</w:t>
            </w:r>
            <w:r w:rsidRPr="00CF7B69">
              <w:rPr>
                <w:lang w:val="fr-BE" w:bidi="fr-FR"/>
              </w:rPr>
              <w:t xml:space="preserve"> </w:t>
            </w:r>
            <w:r w:rsidR="00CF7B69" w:rsidRPr="00CF7B69">
              <w:rPr>
                <w:lang w:val="fr-BE" w:bidi="fr-FR"/>
              </w:rPr>
              <w:t>ReactJS comm</w:t>
            </w:r>
            <w:r w:rsidR="00CF7B69">
              <w:rPr>
                <w:lang w:val="fr-BE" w:bidi="fr-FR"/>
              </w:rPr>
              <w:t>e framework de prédilection.</w:t>
            </w:r>
          </w:p>
          <w:p w14:paraId="1E34AD23" w14:textId="77777777" w:rsidR="00CF7B69" w:rsidRDefault="00CF7B69" w:rsidP="0043547B">
            <w:pPr>
              <w:pStyle w:val="Textedeprofil"/>
              <w:spacing w:line="216" w:lineRule="auto"/>
              <w:ind w:right="357"/>
              <w:rPr>
                <w:lang w:val="fr-BE" w:bidi="fr-FR"/>
              </w:rPr>
            </w:pPr>
          </w:p>
          <w:p w14:paraId="447A8E7B" w14:textId="04929C10" w:rsidR="00CF7B69" w:rsidRDefault="00CF7B69" w:rsidP="0043547B">
            <w:pPr>
              <w:pStyle w:val="Textedeprofil"/>
              <w:spacing w:line="216" w:lineRule="auto"/>
              <w:ind w:right="357"/>
              <w:rPr>
                <w:lang w:val="fr-BE" w:bidi="fr-FR"/>
              </w:rPr>
            </w:pPr>
            <w:r>
              <w:rPr>
                <w:lang w:val="fr-BE" w:bidi="fr-FR"/>
              </w:rPr>
              <w:t>J</w:t>
            </w:r>
            <w:r w:rsidR="00CC7DAB">
              <w:rPr>
                <w:lang w:val="fr-BE" w:bidi="fr-FR"/>
              </w:rPr>
              <w:t>e veux</w:t>
            </w:r>
            <w:r>
              <w:rPr>
                <w:lang w:val="fr-BE" w:bidi="fr-FR"/>
              </w:rPr>
              <w:t xml:space="preserve"> participer au développement qui tracera mon expérience.</w:t>
            </w:r>
          </w:p>
          <w:p w14:paraId="0779CD89" w14:textId="66CEAB54" w:rsidR="008962F9" w:rsidRDefault="008962F9" w:rsidP="0043547B">
            <w:pPr>
              <w:pStyle w:val="Textedeprofil"/>
              <w:spacing w:line="216" w:lineRule="auto"/>
              <w:ind w:right="357"/>
              <w:rPr>
                <w:lang w:val="fr-BE" w:bidi="fr-FR"/>
              </w:rPr>
            </w:pPr>
          </w:p>
          <w:p w14:paraId="218F95F3" w14:textId="490AC78C" w:rsidR="008962F9" w:rsidRPr="008962F9" w:rsidRDefault="008962F9" w:rsidP="0043547B">
            <w:pPr>
              <w:pStyle w:val="Textedeprofil"/>
              <w:spacing w:line="216" w:lineRule="auto"/>
              <w:ind w:right="357"/>
              <w:rPr>
                <w:rFonts w:asciiTheme="majorHAnsi" w:eastAsiaTheme="majorEastAsia" w:hAnsiTheme="majorHAnsi" w:cstheme="majorBidi"/>
                <w:b/>
                <w:bCs/>
                <w:caps/>
                <w:sz w:val="26"/>
                <w:szCs w:val="26"/>
                <w:lang w:bidi="fr-FR"/>
              </w:rPr>
            </w:pPr>
            <w:r>
              <w:rPr>
                <w:noProof/>
                <w:lang w:val="fr-B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E64CB0" wp14:editId="344F3F5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186055</wp:posOffset>
                      </wp:positionV>
                      <wp:extent cx="2238375" cy="0"/>
                      <wp:effectExtent l="0" t="0" r="0" b="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B5128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4.65pt" to="173.2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" strokecolor="#99cb38 [3204]" strokeweight=".5pt">
                      <v:stroke joinstyle="miter"/>
                    </v:line>
                  </w:pict>
                </mc:Fallback>
              </mc:AlternateContent>
            </w:r>
            <w:r w:rsidRPr="008962F9">
              <w:rPr>
                <w:rFonts w:asciiTheme="majorHAnsi" w:eastAsiaTheme="majorEastAsia" w:hAnsiTheme="majorHAnsi" w:cstheme="majorBidi"/>
                <w:b/>
                <w:bCs/>
                <w:caps/>
                <w:sz w:val="26"/>
                <w:szCs w:val="26"/>
                <w:lang w:bidi="fr-FR"/>
              </w:rPr>
              <w:t>LANGUES</w:t>
            </w:r>
          </w:p>
          <w:p w14:paraId="07B1B343" w14:textId="68D4DC0D" w:rsidR="008962F9" w:rsidRPr="005A70B3" w:rsidRDefault="008962F9" w:rsidP="005A70B3">
            <w:pPr>
              <w:pStyle w:val="Dtailsducontact"/>
              <w:spacing w:before="120"/>
              <w:rPr>
                <w:lang w:bidi="fr-FR"/>
              </w:rPr>
            </w:pPr>
            <w:r w:rsidRPr="005A70B3">
              <w:rPr>
                <w:lang w:bidi="fr-FR"/>
              </w:rPr>
              <w:t>Français – Natif</w:t>
            </w:r>
          </w:p>
          <w:p w14:paraId="5CA3C21A" w14:textId="259BB6D0" w:rsidR="008962F9" w:rsidRPr="005A70B3" w:rsidRDefault="008962F9" w:rsidP="005A70B3">
            <w:pPr>
              <w:pStyle w:val="Dtailsducontact"/>
              <w:rPr>
                <w:lang w:bidi="fr-FR"/>
              </w:rPr>
            </w:pPr>
            <w:r w:rsidRPr="005A70B3">
              <w:rPr>
                <w:lang w:bidi="fr-FR"/>
              </w:rPr>
              <w:t>Anglais – Intermédiaire (B2)</w:t>
            </w:r>
          </w:p>
          <w:p w14:paraId="55FD0F65" w14:textId="77777777" w:rsidR="006D409C" w:rsidRPr="00CF7B69" w:rsidRDefault="006D409C" w:rsidP="00A75FCE">
            <w:pPr>
              <w:pStyle w:val="Textedeprofil"/>
              <w:rPr>
                <w:lang w:val="fr-BE"/>
              </w:rPr>
            </w:pPr>
          </w:p>
          <w:sdt>
            <w:sdtPr>
              <w:id w:val="-1954003311"/>
              <w:placeholder>
                <w:docPart w:val="7A05F307265B437F8F404BCC38BB2D79"/>
              </w:placeholder>
              <w:temporary/>
              <w:showingPlcHdr/>
              <w15:appearance w15:val="hidden"/>
            </w:sdtPr>
            <w:sdtEndPr/>
            <w:sdtContent>
              <w:p w14:paraId="68448B07" w14:textId="77777777" w:rsidR="006D409C" w:rsidRDefault="006D409C" w:rsidP="005D47DE">
                <w:pPr>
                  <w:pStyle w:val="Titre2"/>
                </w:pPr>
                <w:r w:rsidRPr="00926EE5">
                  <w:rPr>
                    <w:lang w:bidi="fr-FR"/>
                  </w:rPr>
                  <w:t>COORDONNÉES</w:t>
                </w:r>
              </w:p>
            </w:sdtContent>
          </w:sdt>
          <w:p w14:paraId="7135F68F" w14:textId="1D6413B7" w:rsidR="002B360B" w:rsidRDefault="002B360B" w:rsidP="00926EE5">
            <w:pPr>
              <w:pStyle w:val="Dtailsducontact"/>
            </w:pPr>
            <w:r>
              <w:t>Rue de Perwez 21/22</w:t>
            </w:r>
          </w:p>
          <w:p w14:paraId="2CA7B457" w14:textId="60A69C30" w:rsidR="002B360B" w:rsidRDefault="002B360B" w:rsidP="00926EE5">
            <w:pPr>
              <w:pStyle w:val="Dtailsducontact"/>
            </w:pPr>
            <w:r>
              <w:t>5031 Grand–Leez ( Gembloux)</w:t>
            </w:r>
          </w:p>
          <w:p w14:paraId="72C2C510" w14:textId="20545548" w:rsidR="004312C6" w:rsidRDefault="004312C6" w:rsidP="00926EE5">
            <w:pPr>
              <w:pStyle w:val="Dtailsducontact"/>
            </w:pPr>
            <w:r>
              <w:t>Belgique</w:t>
            </w:r>
          </w:p>
          <w:p w14:paraId="53303097" w14:textId="77777777" w:rsidR="002B360B" w:rsidRDefault="002B360B" w:rsidP="00926EE5">
            <w:pPr>
              <w:pStyle w:val="Dtailsducontact"/>
            </w:pPr>
          </w:p>
          <w:sdt>
            <w:sdtPr>
              <w:id w:val="1111563247"/>
              <w:placeholder>
                <w:docPart w:val="FCCF43AC07074DED8A776AA0D41A41CC"/>
              </w:placeholder>
              <w:temporary/>
              <w:showingPlcHdr/>
              <w15:appearance w15:val="hidden"/>
            </w:sdtPr>
            <w:sdtEndPr/>
            <w:sdtContent>
              <w:p w14:paraId="2896769E" w14:textId="3E40B36D" w:rsidR="006D409C" w:rsidRPr="00926EE5" w:rsidRDefault="006D409C" w:rsidP="00926EE5">
                <w:pPr>
                  <w:pStyle w:val="Dtailsducontact"/>
                </w:pPr>
                <w:r w:rsidRPr="00926EE5">
                  <w:rPr>
                    <w:lang w:bidi="fr-FR"/>
                  </w:rPr>
                  <w:t>TÉLÉPHONE :</w:t>
                </w:r>
              </w:p>
            </w:sdtContent>
          </w:sdt>
          <w:p w14:paraId="2F515488" w14:textId="00CF88AB" w:rsidR="006D409C" w:rsidRDefault="008D5416" w:rsidP="00926EE5">
            <w:pPr>
              <w:pStyle w:val="Dtailsducontact"/>
              <w:rPr>
                <w:lang w:bidi="fr-FR"/>
              </w:rPr>
            </w:pPr>
            <w:r>
              <w:rPr>
                <w:lang w:bidi="fr-FR"/>
              </w:rPr>
              <w:t>0478794500</w:t>
            </w:r>
          </w:p>
          <w:p w14:paraId="43C8C2BA" w14:textId="07E3307E" w:rsidR="008962F9" w:rsidRDefault="008962F9" w:rsidP="00926EE5">
            <w:pPr>
              <w:pStyle w:val="Dtailsducontact"/>
              <w:rPr>
                <w:lang w:bidi="fr-FR"/>
              </w:rPr>
            </w:pPr>
          </w:p>
          <w:sdt>
            <w:sdtPr>
              <w:id w:val="-240260293"/>
              <w:placeholder>
                <w:docPart w:val="9AC7B0CF102F4AF8B1AA89CFDD33415A"/>
              </w:placeholder>
              <w:temporary/>
              <w:showingPlcHdr/>
              <w15:appearance w15:val="hidden"/>
            </w:sdtPr>
            <w:sdtEndPr/>
            <w:sdtContent>
              <w:p w14:paraId="5FC94D94" w14:textId="77777777" w:rsidR="008962F9" w:rsidRPr="00926EE5" w:rsidRDefault="008962F9" w:rsidP="008962F9">
                <w:pPr>
                  <w:pStyle w:val="Dtailsducontact"/>
                </w:pPr>
                <w:r w:rsidRPr="00926EE5">
                  <w:rPr>
                    <w:lang w:bidi="fr-FR"/>
                  </w:rPr>
                  <w:t>E-MAIL :</w:t>
                </w:r>
              </w:p>
            </w:sdtContent>
          </w:sdt>
          <w:p w14:paraId="31C7F9DC" w14:textId="7607BA49" w:rsidR="008962F9" w:rsidRDefault="00E96531" w:rsidP="008962F9">
            <w:pPr>
              <w:pStyle w:val="Dtailsducontact"/>
              <w:rPr>
                <w:lang w:bidi="fr-FR"/>
              </w:rPr>
            </w:pPr>
            <w:hyperlink r:id="rId14" w:history="1">
              <w:r w:rsidRPr="00072EA4">
                <w:rPr>
                  <w:rStyle w:val="Lienhypertexte"/>
                  <w:lang w:bidi="fr-FR"/>
                </w:rPr>
                <w:t>dabee.lionel@gmail.com</w:t>
              </w:r>
            </w:hyperlink>
          </w:p>
          <w:p w14:paraId="4C729D46" w14:textId="0EE66550" w:rsidR="00E96531" w:rsidRDefault="00E96531" w:rsidP="008962F9">
            <w:pPr>
              <w:pStyle w:val="Dtailsducontact"/>
              <w:rPr>
                <w:lang w:bidi="fr-FR"/>
              </w:rPr>
            </w:pPr>
          </w:p>
          <w:p w14:paraId="37C96536" w14:textId="4A927D35" w:rsidR="00E96531" w:rsidRDefault="00E96531" w:rsidP="008962F9">
            <w:pPr>
              <w:pStyle w:val="Dtailsducontact"/>
              <w:rPr>
                <w:lang w:bidi="fr-FR"/>
              </w:rPr>
            </w:pPr>
            <w:r>
              <w:rPr>
                <w:lang w:bidi="fr-FR"/>
              </w:rPr>
              <w:t>GITHUB :</w:t>
            </w:r>
          </w:p>
          <w:p w14:paraId="70DA2AB9" w14:textId="0E2E9EEF" w:rsidR="00E96531" w:rsidRPr="00926EE5" w:rsidRDefault="00E96531" w:rsidP="008962F9">
            <w:pPr>
              <w:pStyle w:val="Dtailsducontact"/>
            </w:pPr>
            <w:r w:rsidRPr="00E96531">
              <w:t>https://github.com/ldabee</w:t>
            </w:r>
          </w:p>
          <w:p w14:paraId="5E24A3AC" w14:textId="77777777" w:rsidR="006D409C" w:rsidRPr="00926EE5" w:rsidRDefault="006D409C" w:rsidP="00926EE5">
            <w:pPr>
              <w:pStyle w:val="Dtailsducontact"/>
            </w:pPr>
          </w:p>
          <w:p w14:paraId="3987E537" w14:textId="77777777" w:rsidR="006D409C" w:rsidRPr="00926EE5" w:rsidRDefault="006D409C" w:rsidP="00926EE5">
            <w:pPr>
              <w:pStyle w:val="Dtailsducontact"/>
            </w:pPr>
          </w:p>
          <w:p w14:paraId="6AA518C2" w14:textId="722894AE" w:rsidR="006D409C" w:rsidRDefault="006D409C" w:rsidP="00926EE5">
            <w:pPr>
              <w:pStyle w:val="Dtailsducontact"/>
            </w:pPr>
          </w:p>
        </w:tc>
        <w:tc>
          <w:tcPr>
            <w:tcW w:w="754" w:type="dxa"/>
            <w:shd w:val="clear" w:color="auto" w:fill="31521B" w:themeFill="accent2" w:themeFillShade="80"/>
          </w:tcPr>
          <w:p w14:paraId="5AB3AC8E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7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B583BF563205488AB4A24CAC819CA214"/>
              </w:placeholder>
              <w:temporary/>
              <w:showingPlcHdr/>
              <w15:appearance w15:val="hidden"/>
            </w:sdtPr>
            <w:sdtEndPr/>
            <w:sdtContent>
              <w:p w14:paraId="39EFBADF" w14:textId="77777777" w:rsidR="006D409C" w:rsidRDefault="006D409C" w:rsidP="00776643">
                <w:pPr>
                  <w:pStyle w:val="Titre1"/>
                  <w:rPr>
                    <w:b/>
                  </w:rPr>
                </w:pPr>
                <w:r w:rsidRPr="00036450">
                  <w:rPr>
                    <w:lang w:bidi="fr-FR"/>
                  </w:rPr>
                  <w:t>PARCOURS PROFESSIONNEL</w:t>
                </w:r>
              </w:p>
            </w:sdtContent>
          </w:sdt>
        </w:tc>
      </w:tr>
      <w:tr w:rsidR="006D409C" w14:paraId="4C0814A3" w14:textId="77777777" w:rsidTr="005B13F9">
        <w:trPr>
          <w:trHeight w:val="5688"/>
        </w:trPr>
        <w:tc>
          <w:tcPr>
            <w:tcW w:w="4421" w:type="dxa"/>
            <w:vMerge/>
            <w:vAlign w:val="bottom"/>
          </w:tcPr>
          <w:p w14:paraId="199C2F7D" w14:textId="77777777" w:rsidR="006D409C" w:rsidRDefault="006D409C" w:rsidP="00776643">
            <w:pPr>
              <w:ind w:right="0"/>
            </w:pPr>
          </w:p>
        </w:tc>
        <w:tc>
          <w:tcPr>
            <w:tcW w:w="754" w:type="dxa"/>
            <w:tcMar>
              <w:left w:w="0" w:type="dxa"/>
              <w:right w:w="0" w:type="dxa"/>
            </w:tcMar>
          </w:tcPr>
          <w:p w14:paraId="17D6966B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03583E1" wp14:editId="00113ACA">
                      <wp:extent cx="227812" cy="311173"/>
                      <wp:effectExtent l="0" t="3810" r="0" b="0"/>
                      <wp:docPr id="6" name="Triangle rectangle 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F25AB2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3583E1" id="_x0000_s1027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AF25AB2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7" w:type="dxa"/>
          </w:tcPr>
          <w:p w14:paraId="1E554FB4" w14:textId="77777777" w:rsidR="00313703" w:rsidRDefault="00313703" w:rsidP="005B13F9">
            <w:pPr>
              <w:rPr>
                <w:b/>
              </w:rPr>
            </w:pPr>
          </w:p>
          <w:p w14:paraId="7FD57F6C" w14:textId="2C625197" w:rsidR="00752A6A" w:rsidRPr="00CC7DAB" w:rsidRDefault="00752A6A" w:rsidP="00752A6A">
            <w:pPr>
              <w:spacing w:line="216" w:lineRule="auto"/>
              <w:ind w:right="357"/>
              <w:rPr>
                <w:b/>
                <w:szCs w:val="22"/>
                <w:lang w:bidi="fr-FR"/>
              </w:rPr>
            </w:pPr>
            <w:r w:rsidRPr="00CC7DAB">
              <w:rPr>
                <w:b/>
                <w:szCs w:val="22"/>
                <w:lang w:bidi="fr-FR"/>
              </w:rPr>
              <w:t>Consultant SharePoint / Développeur d’applications Junior</w:t>
            </w:r>
          </w:p>
          <w:p w14:paraId="429E1A6A" w14:textId="03030FB4" w:rsidR="00752A6A" w:rsidRPr="00CC7DAB" w:rsidRDefault="00752A6A" w:rsidP="00752A6A">
            <w:pPr>
              <w:spacing w:line="216" w:lineRule="auto"/>
              <w:ind w:right="357"/>
              <w:rPr>
                <w:b/>
                <w:szCs w:val="22"/>
                <w:lang w:bidi="fr-FR"/>
              </w:rPr>
            </w:pPr>
            <w:r w:rsidRPr="00CC7DAB">
              <w:rPr>
                <w:b/>
                <w:szCs w:val="22"/>
                <w:lang w:bidi="fr-FR"/>
              </w:rPr>
              <w:t>Intermade SARL , Genval</w:t>
            </w:r>
          </w:p>
          <w:p w14:paraId="7C3E4779" w14:textId="3D94EC54" w:rsidR="00752A6A" w:rsidRDefault="00752A6A" w:rsidP="005A70B3">
            <w:pPr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fr-BE"/>
              </w:rPr>
            </w:pPr>
            <w:r w:rsidRPr="00ED0EA7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fr-BE"/>
              </w:rPr>
              <w:t xml:space="preserve">11.2018 – </w:t>
            </w:r>
            <w:r w:rsidR="00430EA5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fr-BE"/>
              </w:rPr>
              <w:t>11</w:t>
            </w:r>
            <w:r w:rsidRPr="00ED0EA7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fr-BE"/>
              </w:rPr>
              <w:t>.2021</w:t>
            </w:r>
          </w:p>
          <w:p w14:paraId="11A12EAB" w14:textId="51102250" w:rsidR="00BB5FEF" w:rsidRPr="00BB5FEF" w:rsidRDefault="00BB5FEF" w:rsidP="00BB5FEF">
            <w:pPr>
              <w:pStyle w:val="Paragraphedeliste"/>
              <w:numPr>
                <w:ilvl w:val="0"/>
                <w:numId w:val="3"/>
              </w:numPr>
              <w:spacing w:line="216" w:lineRule="auto"/>
              <w:ind w:left="384" w:right="-142"/>
              <w:rPr>
                <w:sz w:val="20"/>
                <w:szCs w:val="20"/>
              </w:rPr>
            </w:pPr>
            <w:r w:rsidRPr="00CC7DAB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  <w:t>Participer au développement d’applications web frontend (React JS/TypeScript/Context API) et backend (NodeJS/Express/MySQL)</w:t>
            </w:r>
          </w:p>
          <w:p w14:paraId="73013F6F" w14:textId="0132F94E" w:rsidR="00BB5FEF" w:rsidRPr="00BB5FEF" w:rsidRDefault="00BB5FEF" w:rsidP="00BB5FEF">
            <w:pPr>
              <w:pStyle w:val="Paragraphedeliste"/>
              <w:numPr>
                <w:ilvl w:val="0"/>
                <w:numId w:val="3"/>
              </w:numPr>
              <w:ind w:left="384" w:right="425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</w:pPr>
            <w:r w:rsidRPr="00CC7DAB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  <w:t>Développer des outils additionnels dans SharePoint Online frontend (Spfx / PnpJS) et backend (ASP.NET/SQL Server)</w:t>
            </w:r>
          </w:p>
          <w:p w14:paraId="7C48EDAE" w14:textId="77777777" w:rsidR="00752A6A" w:rsidRPr="00CC7DAB" w:rsidRDefault="00752A6A" w:rsidP="00ED0EA7">
            <w:pPr>
              <w:pStyle w:val="Paragraphedeliste"/>
              <w:numPr>
                <w:ilvl w:val="0"/>
                <w:numId w:val="3"/>
              </w:numPr>
              <w:ind w:left="384" w:right="425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</w:pPr>
            <w:r w:rsidRPr="00CC7DAB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  <w:t>Offrir un service de support sur SharePoint Online / Office 365</w:t>
            </w:r>
          </w:p>
          <w:p w14:paraId="14D32ED0" w14:textId="7415D11F" w:rsidR="00752A6A" w:rsidRDefault="00752A6A" w:rsidP="00ED0EA7">
            <w:pPr>
              <w:pStyle w:val="Paragraphedeliste"/>
              <w:numPr>
                <w:ilvl w:val="0"/>
                <w:numId w:val="3"/>
              </w:numPr>
              <w:ind w:left="384" w:right="425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</w:pPr>
            <w:r w:rsidRPr="00CC7DAB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  <w:t>Personnalisation d’intranets via les outils « Out of the box » de SharePoint Online</w:t>
            </w:r>
          </w:p>
          <w:p w14:paraId="040489A0" w14:textId="3FEEB68C" w:rsidR="002B360B" w:rsidRDefault="002B360B" w:rsidP="002B360B">
            <w:pPr>
              <w:ind w:right="425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</w:pPr>
          </w:p>
          <w:p w14:paraId="43DDF565" w14:textId="5DE76B94" w:rsidR="002B360B" w:rsidRPr="002B360B" w:rsidRDefault="002B360B" w:rsidP="002B360B">
            <w:pPr>
              <w:spacing w:line="216" w:lineRule="auto"/>
              <w:ind w:right="357"/>
              <w:rPr>
                <w:b/>
                <w:szCs w:val="22"/>
                <w:lang w:bidi="fr-FR"/>
              </w:rPr>
            </w:pPr>
            <w:r w:rsidRPr="002B360B">
              <w:rPr>
                <w:b/>
                <w:szCs w:val="22"/>
                <w:lang w:bidi="fr-FR"/>
              </w:rPr>
              <w:t>Stagiaire Developper full stack</w:t>
            </w:r>
          </w:p>
          <w:p w14:paraId="1216E389" w14:textId="51F23566" w:rsidR="002B360B" w:rsidRPr="002B360B" w:rsidRDefault="002B360B" w:rsidP="002B360B">
            <w:pPr>
              <w:spacing w:line="216" w:lineRule="auto"/>
              <w:ind w:right="357"/>
              <w:rPr>
                <w:b/>
                <w:szCs w:val="22"/>
                <w:lang w:bidi="fr-FR"/>
              </w:rPr>
            </w:pPr>
            <w:r>
              <w:rPr>
                <w:b/>
                <w:szCs w:val="22"/>
                <w:lang w:bidi="fr-FR"/>
              </w:rPr>
              <w:t>TechMeDev</w:t>
            </w:r>
            <w:r w:rsidRPr="002B360B">
              <w:rPr>
                <w:b/>
                <w:szCs w:val="22"/>
                <w:lang w:bidi="fr-FR"/>
              </w:rPr>
              <w:t xml:space="preserve"> S</w:t>
            </w:r>
            <w:r>
              <w:rPr>
                <w:b/>
                <w:szCs w:val="22"/>
                <w:lang w:bidi="fr-FR"/>
              </w:rPr>
              <w:t>A</w:t>
            </w:r>
            <w:r w:rsidRPr="002B360B">
              <w:rPr>
                <w:b/>
                <w:szCs w:val="22"/>
                <w:lang w:bidi="fr-FR"/>
              </w:rPr>
              <w:t>RL</w:t>
            </w:r>
          </w:p>
          <w:p w14:paraId="32C7CEE5" w14:textId="72C23B24" w:rsidR="002B360B" w:rsidRPr="002B360B" w:rsidRDefault="002B360B" w:rsidP="002B360B">
            <w:pPr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fr-BE"/>
              </w:rPr>
            </w:pPr>
            <w:r w:rsidRPr="002B360B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fr-BE"/>
              </w:rPr>
              <w:t>03.09.2018 -29.09.2018</w:t>
            </w:r>
          </w:p>
          <w:p w14:paraId="2063CEBD" w14:textId="7165AB24" w:rsidR="002B360B" w:rsidRDefault="002B360B" w:rsidP="002B360B">
            <w:pPr>
              <w:pStyle w:val="Paragraphedeliste"/>
              <w:numPr>
                <w:ilvl w:val="0"/>
                <w:numId w:val="3"/>
              </w:numPr>
              <w:spacing w:line="216" w:lineRule="auto"/>
              <w:ind w:left="384" w:right="-142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fr-BE" w:eastAsia="fr-BE"/>
              </w:rPr>
            </w:pPr>
            <w:r w:rsidRPr="002B360B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fr-BE" w:eastAsia="fr-BE"/>
              </w:rPr>
              <w:t>Refonte du site de p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fr-BE" w:eastAsia="fr-BE"/>
              </w:rPr>
              <w:t>résentation</w:t>
            </w:r>
            <w:r w:rsidR="003F5B14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fr-BE" w:eastAsia="fr-BE"/>
              </w:rPr>
              <w:t xml:space="preserve"> de l’entreprise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fr-BE" w:eastAsia="fr-BE"/>
              </w:rPr>
              <w:t xml:space="preserve"> </w:t>
            </w:r>
            <w:r w:rsidR="004312C6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fr-BE" w:eastAsia="fr-BE"/>
              </w:rPr>
              <w:t>à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fr-BE" w:eastAsia="fr-BE"/>
              </w:rPr>
              <w:t xml:space="preserve"> partir d’un template HTML vers React JS / NodeJS / Strapi</w:t>
            </w:r>
          </w:p>
          <w:p w14:paraId="5EF52CC2" w14:textId="77777777" w:rsidR="003F5B14" w:rsidRPr="003F5B14" w:rsidRDefault="002B360B" w:rsidP="003F5B14">
            <w:pPr>
              <w:pStyle w:val="Paragraphedeliste"/>
              <w:numPr>
                <w:ilvl w:val="0"/>
                <w:numId w:val="3"/>
              </w:numPr>
              <w:spacing w:line="216" w:lineRule="auto"/>
              <w:ind w:left="384" w:right="-142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fr-BE" w:eastAsia="fr-BE"/>
              </w:rPr>
            </w:pP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fr-BE" w:eastAsia="fr-BE"/>
              </w:rPr>
              <w:t>Participer au développement d’une application web</w:t>
            </w:r>
            <w:r w:rsidR="003F5B14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fr-BE" w:eastAsia="fr-BE"/>
              </w:rPr>
              <w:t xml:space="preserve"> « </w:t>
            </w:r>
            <w:r w:rsidRPr="003F5B14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val="fr-BE" w:eastAsia="fr-BE"/>
              </w:rPr>
              <w:t>OpenJam</w:t>
            </w:r>
            <w:r w:rsidR="003F5B14">
              <w:rPr>
                <w:rFonts w:ascii="Open Sans" w:eastAsia="Times New Roman" w:hAnsi="Open Sans" w:cs="Open Sans"/>
                <w:b/>
                <w:bCs/>
                <w:color w:val="000000"/>
                <w:sz w:val="20"/>
                <w:szCs w:val="20"/>
                <w:lang w:val="fr-BE" w:eastAsia="fr-BE"/>
              </w:rPr>
              <w:t xml:space="preserve"> » </w:t>
            </w:r>
          </w:p>
          <w:p w14:paraId="0ECB0166" w14:textId="7D3D0CF0" w:rsidR="002B360B" w:rsidRPr="003F5B14" w:rsidRDefault="002B360B" w:rsidP="003F5B14">
            <w:pPr>
              <w:spacing w:line="216" w:lineRule="auto"/>
              <w:ind w:left="384" w:right="-142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fr-BE" w:eastAsia="fr-BE"/>
              </w:rPr>
            </w:pPr>
            <w:r w:rsidRPr="003F5B14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fr-BE" w:eastAsia="fr-BE"/>
              </w:rPr>
              <w:t xml:space="preserve">( Plateforme web reseau social / hébergement de </w:t>
            </w:r>
            <w:r w:rsidR="004312C6" w:rsidRPr="003F5B14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fr-BE" w:eastAsia="fr-BE"/>
              </w:rPr>
              <w:t>son</w:t>
            </w:r>
            <w:r w:rsidR="003F5B14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fr-BE" w:eastAsia="fr-BE"/>
              </w:rPr>
              <w:t>s</w:t>
            </w:r>
            <w:r w:rsidR="004312C6" w:rsidRPr="003F5B14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fr-BE" w:eastAsia="fr-BE"/>
              </w:rPr>
              <w:t xml:space="preserve"> / lecteur média</w:t>
            </w:r>
            <w:r w:rsidR="003F5B14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fr-BE" w:eastAsia="fr-BE"/>
              </w:rPr>
              <w:t>s</w:t>
            </w:r>
            <w:r w:rsidR="004312C6" w:rsidRPr="003F5B14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fr-BE" w:eastAsia="fr-BE"/>
              </w:rPr>
              <w:t xml:space="preserve"> )</w:t>
            </w:r>
          </w:p>
          <w:p w14:paraId="133F2BA4" w14:textId="2894306F" w:rsidR="004312C6" w:rsidRDefault="004312C6" w:rsidP="002B360B">
            <w:pPr>
              <w:pStyle w:val="Paragraphedeliste"/>
              <w:spacing w:line="216" w:lineRule="auto"/>
              <w:ind w:left="384" w:right="-142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US" w:eastAsia="fr-BE"/>
              </w:rPr>
            </w:pPr>
            <w:r w:rsidRPr="004312C6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US" w:eastAsia="fr-BE"/>
              </w:rPr>
              <w:t>Frontend ( React JS/R</w:t>
            </w: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US" w:eastAsia="fr-BE"/>
              </w:rPr>
              <w:t>edux Thunk) backend (NodeJS)</w:t>
            </w:r>
          </w:p>
          <w:p w14:paraId="5812E08C" w14:textId="77777777" w:rsidR="004312C6" w:rsidRPr="004312C6" w:rsidRDefault="004312C6" w:rsidP="002B360B">
            <w:pPr>
              <w:pStyle w:val="Paragraphedeliste"/>
              <w:spacing w:line="216" w:lineRule="auto"/>
              <w:ind w:left="384" w:right="-142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n-US" w:eastAsia="fr-BE"/>
              </w:rPr>
            </w:pPr>
          </w:p>
          <w:p w14:paraId="7FC7C956" w14:textId="16B32C8A" w:rsidR="00752A6A" w:rsidRPr="004312C6" w:rsidRDefault="00752A6A" w:rsidP="00CC7DAB">
            <w:pPr>
              <w:spacing w:before="120" w:line="216" w:lineRule="auto"/>
              <w:ind w:right="357"/>
              <w:rPr>
                <w:b/>
                <w:szCs w:val="22"/>
                <w:lang w:val="en-US" w:bidi="fr-FR"/>
              </w:rPr>
            </w:pPr>
            <w:r w:rsidRPr="004312C6">
              <w:rPr>
                <w:b/>
                <w:szCs w:val="22"/>
                <w:lang w:val="en-US" w:bidi="fr-FR"/>
              </w:rPr>
              <w:t xml:space="preserve">Manager </w:t>
            </w:r>
          </w:p>
          <w:p w14:paraId="72C0700A" w14:textId="7FFA0186" w:rsidR="00752A6A" w:rsidRPr="002B360B" w:rsidRDefault="00752A6A" w:rsidP="00752A6A">
            <w:pPr>
              <w:spacing w:line="216" w:lineRule="auto"/>
              <w:ind w:right="357"/>
              <w:rPr>
                <w:b/>
                <w:szCs w:val="22"/>
                <w:lang w:val="en-US" w:bidi="fr-FR"/>
              </w:rPr>
            </w:pPr>
            <w:r w:rsidRPr="002B360B">
              <w:rPr>
                <w:b/>
                <w:szCs w:val="22"/>
                <w:lang w:val="en-US" w:bidi="fr-FR"/>
              </w:rPr>
              <w:t>SUN7 Press</w:t>
            </w:r>
          </w:p>
          <w:p w14:paraId="5EA4A643" w14:textId="176E5BE3" w:rsidR="00752A6A" w:rsidRPr="002B360B" w:rsidRDefault="00752A6A" w:rsidP="00752A6A">
            <w:pPr>
              <w:rPr>
                <w:rFonts w:ascii="Open Sans" w:eastAsia="Times New Roman" w:hAnsi="Open Sans" w:cs="Open Sans"/>
                <w:color w:val="000000"/>
                <w:sz w:val="18"/>
                <w:szCs w:val="18"/>
                <w:lang w:val="en-US" w:eastAsia="fr-BE"/>
              </w:rPr>
            </w:pPr>
            <w:r w:rsidRPr="002B360B">
              <w:rPr>
                <w:rFonts w:ascii="Open Sans" w:eastAsia="Times New Roman" w:hAnsi="Open Sans" w:cs="Open Sans"/>
                <w:color w:val="000000"/>
                <w:sz w:val="18"/>
                <w:szCs w:val="18"/>
                <w:lang w:val="en-US" w:eastAsia="fr-BE"/>
              </w:rPr>
              <w:t>11.2014 – 05.2017</w:t>
            </w:r>
          </w:p>
          <w:p w14:paraId="2E919857" w14:textId="77777777" w:rsidR="00752A6A" w:rsidRPr="00CC7DAB" w:rsidRDefault="00752A6A" w:rsidP="00CC7DAB">
            <w:pPr>
              <w:pStyle w:val="Paragraphedeliste"/>
              <w:numPr>
                <w:ilvl w:val="0"/>
                <w:numId w:val="3"/>
              </w:numPr>
              <w:spacing w:line="216" w:lineRule="auto"/>
              <w:ind w:left="384" w:right="-142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</w:pPr>
            <w:r w:rsidRPr="00CC7DAB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  <w:t>Gestion du travail des employés dans 3 magasins</w:t>
            </w:r>
          </w:p>
          <w:p w14:paraId="445DCA5D" w14:textId="673D4CF9" w:rsidR="00ED0EA7" w:rsidRDefault="00752A6A" w:rsidP="00CC7DAB">
            <w:pPr>
              <w:pStyle w:val="Paragraphedeliste"/>
              <w:numPr>
                <w:ilvl w:val="0"/>
                <w:numId w:val="3"/>
              </w:numPr>
              <w:spacing w:line="216" w:lineRule="auto"/>
              <w:ind w:left="384" w:right="-142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</w:pPr>
            <w:r w:rsidRPr="00CC7DAB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  <w:t xml:space="preserve">Commande de marchandises </w:t>
            </w:r>
          </w:p>
          <w:p w14:paraId="35BEDECC" w14:textId="77777777" w:rsidR="004312C6" w:rsidRPr="00CC7DAB" w:rsidRDefault="004312C6" w:rsidP="004312C6">
            <w:pPr>
              <w:pStyle w:val="Paragraphedeliste"/>
              <w:spacing w:line="216" w:lineRule="auto"/>
              <w:ind w:left="384" w:right="-142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</w:pPr>
          </w:p>
          <w:p w14:paraId="64BF0E7D" w14:textId="4D6C8915" w:rsidR="00ED0EA7" w:rsidRPr="00CC7DAB" w:rsidRDefault="00ED0EA7" w:rsidP="00CC7DAB">
            <w:pPr>
              <w:spacing w:before="120" w:line="216" w:lineRule="auto"/>
              <w:ind w:right="357"/>
              <w:rPr>
                <w:b/>
                <w:szCs w:val="22"/>
                <w:lang w:bidi="fr-FR"/>
              </w:rPr>
            </w:pPr>
            <w:r w:rsidRPr="00CC7DAB">
              <w:rPr>
                <w:b/>
                <w:szCs w:val="22"/>
                <w:lang w:bidi="fr-FR"/>
              </w:rPr>
              <w:t>Vendeur/Réassortisseur/Caissier</w:t>
            </w:r>
          </w:p>
          <w:p w14:paraId="7239205C" w14:textId="77777777" w:rsidR="00ED0EA7" w:rsidRPr="00ED0EA7" w:rsidRDefault="00ED0EA7" w:rsidP="00ED0EA7">
            <w:pPr>
              <w:spacing w:line="216" w:lineRule="auto"/>
              <w:ind w:right="357"/>
              <w:rPr>
                <w:b/>
                <w:sz w:val="20"/>
                <w:szCs w:val="20"/>
                <w:lang w:bidi="fr-FR"/>
              </w:rPr>
            </w:pPr>
            <w:r w:rsidRPr="00CC7DAB">
              <w:rPr>
                <w:b/>
                <w:szCs w:val="22"/>
                <w:lang w:bidi="fr-FR"/>
              </w:rPr>
              <w:t>SUN7 Press</w:t>
            </w:r>
          </w:p>
          <w:p w14:paraId="043E062D" w14:textId="7760DA4A" w:rsidR="00752A6A" w:rsidRPr="00ED0EA7" w:rsidRDefault="00752A6A" w:rsidP="00752A6A">
            <w:pPr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fr-BE"/>
              </w:rPr>
            </w:pPr>
            <w:r w:rsidRPr="00ED0EA7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fr-BE"/>
              </w:rPr>
              <w:t>06.2012 – 11.2014</w:t>
            </w:r>
          </w:p>
          <w:p w14:paraId="7A74D08A" w14:textId="77777777" w:rsidR="00752A6A" w:rsidRPr="00CC7DAB" w:rsidRDefault="00752A6A" w:rsidP="00CC7DAB">
            <w:pPr>
              <w:pStyle w:val="Paragraphedeliste"/>
              <w:numPr>
                <w:ilvl w:val="0"/>
                <w:numId w:val="3"/>
              </w:numPr>
              <w:spacing w:line="216" w:lineRule="auto"/>
              <w:ind w:left="384" w:right="-142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</w:pPr>
            <w:r w:rsidRPr="00CC7DAB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  <w:t>Gestion de la caisse / loterie</w:t>
            </w:r>
          </w:p>
          <w:p w14:paraId="6E7132CB" w14:textId="77777777" w:rsidR="00752A6A" w:rsidRPr="00CC7DAB" w:rsidRDefault="00752A6A" w:rsidP="00CC7DAB">
            <w:pPr>
              <w:pStyle w:val="Paragraphedeliste"/>
              <w:numPr>
                <w:ilvl w:val="0"/>
                <w:numId w:val="3"/>
              </w:numPr>
              <w:spacing w:line="216" w:lineRule="auto"/>
              <w:ind w:left="384" w:right="-142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</w:pPr>
            <w:r w:rsidRPr="00CC7DAB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  <w:t>Entretien du magasin</w:t>
            </w:r>
          </w:p>
          <w:p w14:paraId="0195292F" w14:textId="767618FD" w:rsidR="00752A6A" w:rsidRDefault="00752A6A" w:rsidP="00752A6A">
            <w:pPr>
              <w:pStyle w:val="Paragraphedeliste"/>
              <w:numPr>
                <w:ilvl w:val="0"/>
                <w:numId w:val="3"/>
              </w:numPr>
              <w:spacing w:line="216" w:lineRule="auto"/>
              <w:ind w:left="384" w:right="-142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</w:pPr>
            <w:r w:rsidRPr="00CC7DAB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  <w:t>Réception des marchandises</w:t>
            </w:r>
          </w:p>
          <w:p w14:paraId="2BA99CCB" w14:textId="77777777" w:rsidR="004312C6" w:rsidRPr="00CC7DAB" w:rsidRDefault="004312C6" w:rsidP="004312C6">
            <w:pPr>
              <w:pStyle w:val="Paragraphedeliste"/>
              <w:spacing w:line="216" w:lineRule="auto"/>
              <w:ind w:left="384" w:right="-142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</w:pPr>
          </w:p>
          <w:p w14:paraId="48394EC6" w14:textId="598FED27" w:rsidR="00CC7DAB" w:rsidRDefault="00752A6A" w:rsidP="00CC7DAB">
            <w:pPr>
              <w:spacing w:before="120" w:line="216" w:lineRule="auto"/>
              <w:ind w:right="0"/>
              <w:rPr>
                <w:b/>
                <w:lang w:bidi="fr-FR"/>
              </w:rPr>
            </w:pPr>
            <w:r w:rsidRPr="00CC7DAB">
              <w:rPr>
                <w:b/>
                <w:szCs w:val="22"/>
                <w:lang w:bidi="fr-FR"/>
              </w:rPr>
              <w:t>Mission intérimaire</w:t>
            </w:r>
            <w:r w:rsidRPr="00752A6A">
              <w:rPr>
                <w:b/>
                <w:lang w:bidi="fr-FR"/>
              </w:rPr>
              <w:t> </w:t>
            </w:r>
          </w:p>
          <w:p w14:paraId="0189C83D" w14:textId="56361D7D" w:rsidR="00CC7DAB" w:rsidRPr="00CC7DAB" w:rsidRDefault="00CC7DAB" w:rsidP="00CC7DAB">
            <w:pP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</w:pPr>
            <w:r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  <w:t xml:space="preserve">2008 – 2012 </w:t>
            </w:r>
          </w:p>
          <w:p w14:paraId="20D0A09F" w14:textId="77777777" w:rsidR="00CC7DAB" w:rsidRDefault="00ED0EA7" w:rsidP="00CC7DAB">
            <w:pPr>
              <w:pStyle w:val="Paragraphedeliste"/>
              <w:numPr>
                <w:ilvl w:val="0"/>
                <w:numId w:val="3"/>
              </w:numPr>
              <w:spacing w:line="216" w:lineRule="auto"/>
              <w:ind w:left="384" w:right="-142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</w:pPr>
            <w:r>
              <w:rPr>
                <w:b/>
                <w:lang w:bidi="fr-FR"/>
              </w:rPr>
              <w:t xml:space="preserve"> </w:t>
            </w:r>
            <w:r w:rsidR="00752A6A" w:rsidRPr="00CC7DAB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  <w:t>Ouvrier de production</w:t>
            </w:r>
            <w:r w:rsidRPr="00CC7DAB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  <w:t xml:space="preserve"> </w:t>
            </w:r>
          </w:p>
          <w:p w14:paraId="1CA5677D" w14:textId="61963400" w:rsidR="00752A6A" w:rsidRDefault="00ED0EA7" w:rsidP="00CC7DAB">
            <w:pPr>
              <w:pStyle w:val="Paragraphedeliste"/>
              <w:numPr>
                <w:ilvl w:val="0"/>
                <w:numId w:val="3"/>
              </w:numPr>
              <w:spacing w:line="216" w:lineRule="auto"/>
              <w:ind w:left="384" w:right="-142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</w:pPr>
            <w:r w:rsidRPr="00CC7DAB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  <w:t xml:space="preserve"> </w:t>
            </w:r>
            <w:r w:rsidR="00752A6A" w:rsidRPr="00CC7DAB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  <w:t>Nettoyage industriel</w:t>
            </w:r>
          </w:p>
          <w:p w14:paraId="1BFCCB18" w14:textId="77777777" w:rsidR="006D409C" w:rsidRDefault="006D409C" w:rsidP="005D47DE"/>
        </w:tc>
      </w:tr>
      <w:tr w:rsidR="006D409C" w14:paraId="61D370E1" w14:textId="77777777" w:rsidTr="005B13F9">
        <w:trPr>
          <w:trHeight w:val="1080"/>
        </w:trPr>
        <w:tc>
          <w:tcPr>
            <w:tcW w:w="4421" w:type="dxa"/>
            <w:vMerge/>
            <w:vAlign w:val="bottom"/>
          </w:tcPr>
          <w:p w14:paraId="6D0C7E8A" w14:textId="77777777" w:rsidR="006D409C" w:rsidRDefault="006D409C" w:rsidP="00776643">
            <w:pPr>
              <w:ind w:right="0"/>
            </w:pPr>
          </w:p>
        </w:tc>
        <w:tc>
          <w:tcPr>
            <w:tcW w:w="754" w:type="dxa"/>
            <w:shd w:val="clear" w:color="auto" w:fill="31521B" w:themeFill="accent2" w:themeFillShade="80"/>
          </w:tcPr>
          <w:p w14:paraId="135F5F5C" w14:textId="77777777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7" w:type="dxa"/>
            <w:shd w:val="clear" w:color="auto" w:fill="31521B" w:themeFill="accent2" w:themeFillShade="80"/>
            <w:vAlign w:val="center"/>
          </w:tcPr>
          <w:p w14:paraId="4CD9FD33" w14:textId="77777777" w:rsidR="006D409C" w:rsidRDefault="005B13F9" w:rsidP="00776643">
            <w:pPr>
              <w:pStyle w:val="Titre1"/>
              <w:rPr>
                <w:b/>
              </w:rPr>
            </w:pPr>
            <w:r>
              <w:rPr>
                <w:lang w:bidi="fr-FR"/>
              </w:rPr>
              <w:t>FORMATION</w:t>
            </w:r>
          </w:p>
        </w:tc>
      </w:tr>
      <w:tr w:rsidR="001C27EE" w14:paraId="2895D40B" w14:textId="77777777" w:rsidTr="001C27EE">
        <w:trPr>
          <w:trHeight w:val="1080"/>
        </w:trPr>
        <w:tc>
          <w:tcPr>
            <w:tcW w:w="4421" w:type="dxa"/>
            <w:vAlign w:val="bottom"/>
          </w:tcPr>
          <w:p w14:paraId="079E6266" w14:textId="77777777" w:rsidR="001C27EE" w:rsidRDefault="001C27EE" w:rsidP="00776643">
            <w:pPr>
              <w:ind w:right="0"/>
            </w:pPr>
          </w:p>
        </w:tc>
        <w:tc>
          <w:tcPr>
            <w:tcW w:w="754" w:type="dxa"/>
            <w:shd w:val="clear" w:color="auto" w:fill="auto"/>
          </w:tcPr>
          <w:p w14:paraId="6231A3CA" w14:textId="77777777" w:rsidR="001C27EE" w:rsidRDefault="00A51286" w:rsidP="00776643">
            <w:pPr>
              <w:tabs>
                <w:tab w:val="left" w:pos="990"/>
              </w:tabs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30090803" wp14:editId="65853082">
                      <wp:extent cx="227812" cy="311173"/>
                      <wp:effectExtent l="0" t="3810" r="0" b="0"/>
                      <wp:docPr id="5" name="Triangle rectangle 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9CB3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DC4C4F2" w14:textId="77777777" w:rsidR="00A51286" w:rsidRPr="00AF4EA4" w:rsidRDefault="00A51286" w:rsidP="00A51286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090803" id="_x0000_s1028" alt="&quot;&quot;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" adj="-11796480,,5400" path="m2426,347348c2024,270140,402,77580,,372l346895,,2426,347348xe" fillcolor="#739a28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DC4C4F2" w14:textId="77777777" w:rsidR="00A51286" w:rsidRPr="00AF4EA4" w:rsidRDefault="00A51286" w:rsidP="00A51286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7" w:type="dxa"/>
            <w:shd w:val="clear" w:color="auto" w:fill="auto"/>
            <w:vAlign w:val="center"/>
          </w:tcPr>
          <w:p w14:paraId="371D1F01" w14:textId="77777777" w:rsidR="00ED0EA7" w:rsidRPr="00ED0EA7" w:rsidRDefault="00ED0EA7" w:rsidP="00ED0EA7">
            <w:pPr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fr-BE"/>
              </w:rPr>
            </w:pPr>
            <w:r w:rsidRPr="00ED0EA7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fr-BE"/>
              </w:rPr>
              <w:t xml:space="preserve">01-2018 – 07.2018 </w:t>
            </w:r>
          </w:p>
          <w:p w14:paraId="36C981CA" w14:textId="15EE7F62" w:rsidR="00ED0EA7" w:rsidRPr="00CC7DAB" w:rsidRDefault="00ED0EA7" w:rsidP="00ED0EA7">
            <w:pPr>
              <w:spacing w:line="216" w:lineRule="auto"/>
              <w:ind w:right="357"/>
              <w:rPr>
                <w:b/>
                <w:szCs w:val="22"/>
                <w:lang w:bidi="fr-FR"/>
              </w:rPr>
            </w:pPr>
            <w:r w:rsidRPr="00CC7DAB">
              <w:rPr>
                <w:b/>
                <w:szCs w:val="22"/>
                <w:lang w:bidi="fr-FR"/>
              </w:rPr>
              <w:t>Certificat de fin de formation Developpeur Web – Technobel Ciney</w:t>
            </w:r>
          </w:p>
          <w:p w14:paraId="6FA24B1F" w14:textId="3F706179" w:rsidR="00ED0EA7" w:rsidRDefault="00ED0EA7" w:rsidP="00CC7DAB">
            <w:pPr>
              <w:spacing w:before="12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</w:pPr>
            <w:r w:rsidRPr="00ED0EA7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fr-BE"/>
              </w:rPr>
              <w:t>2006 - 2008</w:t>
            </w:r>
            <w:r w:rsidRPr="00BF32A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  <w:t xml:space="preserve"> </w:t>
            </w:r>
          </w:p>
          <w:p w14:paraId="21E299EB" w14:textId="79997E22" w:rsidR="00ED0EA7" w:rsidRPr="00CC7DAB" w:rsidRDefault="00ED0EA7" w:rsidP="00CC7DAB">
            <w:pPr>
              <w:spacing w:line="216" w:lineRule="auto"/>
              <w:ind w:right="357"/>
              <w:rPr>
                <w:b/>
                <w:szCs w:val="22"/>
                <w:lang w:bidi="fr-FR"/>
              </w:rPr>
            </w:pPr>
            <w:r w:rsidRPr="00CC7DAB">
              <w:rPr>
                <w:b/>
                <w:szCs w:val="22"/>
                <w:lang w:bidi="fr-FR"/>
              </w:rPr>
              <w:t>Technicien en utilisation de l’informatique (CESS) – IPEPS Huy-Waremme</w:t>
            </w:r>
          </w:p>
          <w:p w14:paraId="3783BC05" w14:textId="77777777" w:rsidR="00CC7DAB" w:rsidRDefault="00ED0EA7" w:rsidP="00CC7DAB">
            <w:pPr>
              <w:spacing w:before="120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</w:pPr>
            <w:r w:rsidRPr="00ED0EA7">
              <w:rPr>
                <w:rFonts w:ascii="Open Sans" w:eastAsia="Times New Roman" w:hAnsi="Open Sans" w:cs="Open Sans"/>
                <w:color w:val="000000"/>
                <w:sz w:val="18"/>
                <w:szCs w:val="18"/>
                <w:lang w:eastAsia="fr-BE"/>
              </w:rPr>
              <w:t>2005 – 2006</w:t>
            </w:r>
            <w:r w:rsidRPr="00BF32A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eastAsia="fr-BE"/>
              </w:rPr>
              <w:t> </w:t>
            </w:r>
          </w:p>
          <w:p w14:paraId="389AE026" w14:textId="5A140A4D" w:rsidR="001C27EE" w:rsidRPr="00CC7DAB" w:rsidRDefault="00ED0EA7" w:rsidP="00CC7DAB">
            <w:pPr>
              <w:rPr>
                <w:b/>
                <w:sz w:val="20"/>
                <w:szCs w:val="20"/>
                <w:lang w:bidi="fr-FR"/>
              </w:rPr>
            </w:pPr>
            <w:r w:rsidRPr="00CC7DAB">
              <w:rPr>
                <w:b/>
                <w:szCs w:val="22"/>
                <w:lang w:bidi="fr-FR"/>
              </w:rPr>
              <w:t>Opérateur de saisie / Encodeur (CESI) – IPEPS Huy-Waremme</w:t>
            </w:r>
          </w:p>
        </w:tc>
      </w:tr>
    </w:tbl>
    <w:p w14:paraId="16F4735B" w14:textId="77777777" w:rsidR="001C27EE" w:rsidRPr="009103F2" w:rsidRDefault="001C27EE" w:rsidP="00CC7DAB">
      <w:pPr>
        <w:jc w:val="center"/>
        <w:rPr>
          <w:color w:val="808080" w:themeColor="background1" w:themeShade="80"/>
        </w:rPr>
      </w:pPr>
    </w:p>
    <w:sectPr w:rsidR="001C27EE" w:rsidRPr="009103F2" w:rsidSect="00CC7DAB">
      <w:headerReference w:type="default" r:id="rId15"/>
      <w:pgSz w:w="11906" w:h="16838" w:code="9"/>
      <w:pgMar w:top="142" w:right="360" w:bottom="142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337F1" w14:textId="77777777" w:rsidR="00B50188" w:rsidRDefault="00B50188" w:rsidP="00C51CF5">
      <w:r>
        <w:separator/>
      </w:r>
    </w:p>
  </w:endnote>
  <w:endnote w:type="continuationSeparator" w:id="0">
    <w:p w14:paraId="16CB59AF" w14:textId="77777777" w:rsidR="00B50188" w:rsidRDefault="00B50188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7F72" w14:textId="77777777" w:rsidR="00B50188" w:rsidRDefault="00B50188" w:rsidP="00C51CF5">
      <w:r>
        <w:separator/>
      </w:r>
    </w:p>
  </w:footnote>
  <w:footnote w:type="continuationSeparator" w:id="0">
    <w:p w14:paraId="5AF4FE9E" w14:textId="77777777" w:rsidR="00B50188" w:rsidRDefault="00B50188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3BC0A" w14:textId="77777777" w:rsidR="00C51CF5" w:rsidRDefault="00F56513">
    <w:pPr>
      <w:pStyle w:val="En-tte"/>
    </w:pPr>
    <w:r>
      <w:rPr>
        <w:noProof/>
        <w:lang w:bidi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D0410C" wp14:editId="045C45D3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Entrée manuelle 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4A24468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Entrée manuelle 4" o:spid="_x0000_s1026" type="#_x0000_t118" alt="&quot;&quot;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986A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984A3B"/>
    <w:multiLevelType w:val="hybridMultilevel"/>
    <w:tmpl w:val="5B8A16DE"/>
    <w:lvl w:ilvl="0" w:tplc="4432ADBA">
      <w:numFmt w:val="bullet"/>
      <w:lvlText w:val="-"/>
      <w:lvlJc w:val="left"/>
      <w:pPr>
        <w:ind w:left="1080" w:hanging="360"/>
      </w:pPr>
      <w:rPr>
        <w:rFonts w:ascii="Open Sans" w:eastAsia="Times New Roman" w:hAnsi="Open Sans" w:cs="Open Sans" w:hint="default"/>
      </w:rPr>
    </w:lvl>
    <w:lvl w:ilvl="1" w:tplc="08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DA6A96"/>
    <w:multiLevelType w:val="hybridMultilevel"/>
    <w:tmpl w:val="78A23B4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76"/>
    <w:rsid w:val="00032A0A"/>
    <w:rsid w:val="0003398E"/>
    <w:rsid w:val="000521EF"/>
    <w:rsid w:val="000743BD"/>
    <w:rsid w:val="000A545F"/>
    <w:rsid w:val="000F3BEA"/>
    <w:rsid w:val="0010314C"/>
    <w:rsid w:val="00135F57"/>
    <w:rsid w:val="0015303E"/>
    <w:rsid w:val="00153B84"/>
    <w:rsid w:val="00196AAB"/>
    <w:rsid w:val="001A4D1A"/>
    <w:rsid w:val="001B0B3D"/>
    <w:rsid w:val="001C27EE"/>
    <w:rsid w:val="002B360B"/>
    <w:rsid w:val="00313703"/>
    <w:rsid w:val="003B0DB8"/>
    <w:rsid w:val="003F5B14"/>
    <w:rsid w:val="00427E07"/>
    <w:rsid w:val="00430EA5"/>
    <w:rsid w:val="004312C6"/>
    <w:rsid w:val="004316B6"/>
    <w:rsid w:val="00431999"/>
    <w:rsid w:val="0043547B"/>
    <w:rsid w:val="00443E2D"/>
    <w:rsid w:val="004763BB"/>
    <w:rsid w:val="005366D2"/>
    <w:rsid w:val="0055173E"/>
    <w:rsid w:val="00572086"/>
    <w:rsid w:val="00597871"/>
    <w:rsid w:val="005A70B3"/>
    <w:rsid w:val="005B13F9"/>
    <w:rsid w:val="005D47DE"/>
    <w:rsid w:val="005D6F74"/>
    <w:rsid w:val="005F364E"/>
    <w:rsid w:val="0062123A"/>
    <w:rsid w:val="00635EF0"/>
    <w:rsid w:val="00646E75"/>
    <w:rsid w:val="00663587"/>
    <w:rsid w:val="006D409C"/>
    <w:rsid w:val="00752A6A"/>
    <w:rsid w:val="00776643"/>
    <w:rsid w:val="00797579"/>
    <w:rsid w:val="007D0F5B"/>
    <w:rsid w:val="00870CB7"/>
    <w:rsid w:val="00882E29"/>
    <w:rsid w:val="008962F9"/>
    <w:rsid w:val="008D5416"/>
    <w:rsid w:val="008F290E"/>
    <w:rsid w:val="00923CF2"/>
    <w:rsid w:val="00926EE5"/>
    <w:rsid w:val="00942045"/>
    <w:rsid w:val="00964B9F"/>
    <w:rsid w:val="009A0B1F"/>
    <w:rsid w:val="009F215D"/>
    <w:rsid w:val="00A3210D"/>
    <w:rsid w:val="00A51286"/>
    <w:rsid w:val="00A67080"/>
    <w:rsid w:val="00A73BCA"/>
    <w:rsid w:val="00A75FCE"/>
    <w:rsid w:val="00AC5509"/>
    <w:rsid w:val="00AD08D8"/>
    <w:rsid w:val="00AF4EA4"/>
    <w:rsid w:val="00B0669D"/>
    <w:rsid w:val="00B16D3A"/>
    <w:rsid w:val="00B50188"/>
    <w:rsid w:val="00B90CEF"/>
    <w:rsid w:val="00B95D4D"/>
    <w:rsid w:val="00BB5FEF"/>
    <w:rsid w:val="00BD5BAD"/>
    <w:rsid w:val="00BE77C1"/>
    <w:rsid w:val="00C51CF5"/>
    <w:rsid w:val="00C61664"/>
    <w:rsid w:val="00C93D20"/>
    <w:rsid w:val="00CA407F"/>
    <w:rsid w:val="00CC7DAB"/>
    <w:rsid w:val="00CF7B69"/>
    <w:rsid w:val="00D00A30"/>
    <w:rsid w:val="00D17D99"/>
    <w:rsid w:val="00D67739"/>
    <w:rsid w:val="00D8438A"/>
    <w:rsid w:val="00D84876"/>
    <w:rsid w:val="00DC71AE"/>
    <w:rsid w:val="00E55D74"/>
    <w:rsid w:val="00E774C3"/>
    <w:rsid w:val="00E8541C"/>
    <w:rsid w:val="00E9485D"/>
    <w:rsid w:val="00E96531"/>
    <w:rsid w:val="00ED0EA7"/>
    <w:rsid w:val="00F56513"/>
    <w:rsid w:val="00FC5CD1"/>
    <w:rsid w:val="00FD27BC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BB16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Accentuation">
    <w:name w:val="Emphasis"/>
    <w:basedOn w:val="Policepardfaut"/>
    <w:uiPriority w:val="11"/>
    <w:semiHidden/>
    <w:qFormat/>
    <w:rsid w:val="00B90CEF"/>
    <w:rPr>
      <w:i/>
      <w:iCs/>
    </w:rPr>
  </w:style>
  <w:style w:type="paragraph" w:styleId="Paragraphedeliste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53B84"/>
  </w:style>
  <w:style w:type="paragraph" w:styleId="Pieddepage">
    <w:name w:val="footer"/>
    <w:basedOn w:val="Normal"/>
    <w:link w:val="PieddepageC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72086"/>
    <w:rPr>
      <w:sz w:val="22"/>
    </w:rPr>
  </w:style>
  <w:style w:type="character" w:customStyle="1" w:styleId="Titre3Car">
    <w:name w:val="Titre 3 Car"/>
    <w:basedOn w:val="Policepardfaut"/>
    <w:link w:val="Titre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ar"/>
    <w:uiPriority w:val="99"/>
    <w:rsid w:val="00C51CF5"/>
    <w:rPr>
      <w:sz w:val="18"/>
      <w:szCs w:val="22"/>
    </w:rPr>
  </w:style>
  <w:style w:type="character" w:customStyle="1" w:styleId="DateCar">
    <w:name w:val="Date Car"/>
    <w:basedOn w:val="Policepardfaut"/>
    <w:link w:val="Date"/>
    <w:uiPriority w:val="99"/>
    <w:rsid w:val="00C51CF5"/>
    <w:rPr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AC5509"/>
    <w:rPr>
      <w:color w:val="31521B" w:themeColor="accent2" w:themeShade="80"/>
      <w:u w:val="single"/>
    </w:rPr>
  </w:style>
  <w:style w:type="character" w:styleId="Textedelespacerserv">
    <w:name w:val="Placeholder Text"/>
    <w:basedOn w:val="Policepardfaut"/>
    <w:uiPriority w:val="99"/>
    <w:semiHidden/>
    <w:rsid w:val="00C51CF5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itre1Car">
    <w:name w:val="Titre 1 Car"/>
    <w:basedOn w:val="Policepardfaut"/>
    <w:link w:val="Titre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Mentionnonrsolue">
    <w:name w:val="Unresolved Mention"/>
    <w:basedOn w:val="Policepardfaut"/>
    <w:uiPriority w:val="99"/>
    <w:semiHidden/>
    <w:rsid w:val="005D47DE"/>
    <w:rPr>
      <w:color w:val="808080"/>
      <w:shd w:val="clear" w:color="auto" w:fill="E6E6E6"/>
    </w:rPr>
  </w:style>
  <w:style w:type="paragraph" w:customStyle="1" w:styleId="Textedeprofil">
    <w:name w:val="Texte de profil"/>
    <w:basedOn w:val="Normal"/>
    <w:qFormat/>
    <w:rsid w:val="00443E2D"/>
  </w:style>
  <w:style w:type="paragraph" w:customStyle="1" w:styleId="Dtailsducontact">
    <w:name w:val="Détails du contact"/>
    <w:basedOn w:val="Normal"/>
    <w:qFormat/>
    <w:rsid w:val="00443E2D"/>
  </w:style>
  <w:style w:type="paragraph" w:styleId="Corpsdetexte">
    <w:name w:val="Body Text"/>
    <w:basedOn w:val="Normal"/>
    <w:link w:val="CorpsdetexteCar"/>
    <w:uiPriority w:val="1"/>
    <w:unhideWhenUsed/>
    <w:qFormat/>
    <w:rsid w:val="005D6F74"/>
    <w:pPr>
      <w:spacing w:after="120"/>
      <w:ind w:right="0"/>
    </w:pPr>
    <w:rPr>
      <w:rFonts w:eastAsiaTheme="minorHAnsi"/>
      <w:color w:val="595959" w:themeColor="text1" w:themeTint="A6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5D6F74"/>
    <w:rPr>
      <w:rFonts w:eastAsiaTheme="minorHAnsi"/>
      <w:color w:val="595959" w:themeColor="text1" w:themeTint="A6"/>
      <w:sz w:val="22"/>
      <w:szCs w:val="22"/>
      <w:lang w:eastAsia="en-US"/>
    </w:rPr>
  </w:style>
  <w:style w:type="character" w:customStyle="1" w:styleId="nomdomaine-personnel">
    <w:name w:val="nom_domaine-personnel"/>
    <w:basedOn w:val="Policepardfaut"/>
    <w:rsid w:val="005D6F74"/>
  </w:style>
  <w:style w:type="paragraph" w:styleId="Sansinterligne">
    <w:name w:val="No Spacing"/>
    <w:uiPriority w:val="1"/>
    <w:qFormat/>
    <w:rsid w:val="005D6F74"/>
    <w:pPr>
      <w:ind w:right="36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abee.lionel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bee\AppData\Roaming\Microsoft\Templates\CV%20marketing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NodeJS </c:v>
                </c:pt>
                <c:pt idx="1">
                  <c:v>ExpressJS</c:v>
                </c:pt>
                <c:pt idx="2">
                  <c:v>React JS</c:v>
                </c:pt>
                <c:pt idx="3">
                  <c:v>MySQL</c:v>
                </c:pt>
                <c:pt idx="4">
                  <c:v>Jquery</c:v>
                </c:pt>
                <c:pt idx="5">
                  <c:v>Javascript</c:v>
                </c:pt>
                <c:pt idx="6">
                  <c:v>CSS / SASS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CB-42EF-AD72-EA03A7455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135625144"/>
        <c:axId val="1135627064"/>
      </c:barChart>
      <c:catAx>
        <c:axId val="1135625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35627064"/>
        <c:crosses val="autoZero"/>
        <c:auto val="1"/>
        <c:lblAlgn val="ctr"/>
        <c:lblOffset val="100"/>
        <c:noMultiLvlLbl val="0"/>
      </c:catAx>
      <c:valAx>
        <c:axId val="1135627064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135625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A6C3F7EAEC4B249FFCAF301B755B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2028FF-C371-4FE5-8690-024CCAD9E185}"/>
      </w:docPartPr>
      <w:docPartBody>
        <w:p w:rsidR="00182F0A" w:rsidRDefault="00082AD5">
          <w:pPr>
            <w:pStyle w:val="51A6C3F7EAEC4B249FFCAF301B755B81"/>
          </w:pPr>
          <w:r>
            <w:rPr>
              <w:lang w:bidi="fr-FR"/>
            </w:rPr>
            <w:t>COMPÉTENCES</w:t>
          </w:r>
        </w:p>
      </w:docPartBody>
    </w:docPart>
    <w:docPart>
      <w:docPartPr>
        <w:name w:val="07476B177082463586C1B1BBAA0811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7F1D55-4CF9-421C-8030-8877082D9389}"/>
      </w:docPartPr>
      <w:docPartBody>
        <w:p w:rsidR="00182F0A" w:rsidRDefault="00082AD5">
          <w:pPr>
            <w:pStyle w:val="07476B177082463586C1B1BBAA0811EE"/>
          </w:pPr>
          <w:r w:rsidRPr="00926EE5">
            <w:rPr>
              <w:lang w:bidi="fr-FR"/>
            </w:rPr>
            <w:t>Profil</w:t>
          </w:r>
        </w:p>
      </w:docPartBody>
    </w:docPart>
    <w:docPart>
      <w:docPartPr>
        <w:name w:val="7A05F307265B437F8F404BCC38BB2D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D368AD-2D20-4F30-B70D-95196E15B350}"/>
      </w:docPartPr>
      <w:docPartBody>
        <w:p w:rsidR="00182F0A" w:rsidRDefault="00082AD5">
          <w:pPr>
            <w:pStyle w:val="7A05F307265B437F8F404BCC38BB2D79"/>
          </w:pPr>
          <w:r w:rsidRPr="00926EE5">
            <w:rPr>
              <w:lang w:bidi="fr-FR"/>
            </w:rPr>
            <w:t>COORDONNÉES</w:t>
          </w:r>
        </w:p>
      </w:docPartBody>
    </w:docPart>
    <w:docPart>
      <w:docPartPr>
        <w:name w:val="FCCF43AC07074DED8A776AA0D41A41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3D577B-DB4D-4119-A242-DB65E6916417}"/>
      </w:docPartPr>
      <w:docPartBody>
        <w:p w:rsidR="00182F0A" w:rsidRDefault="00082AD5">
          <w:pPr>
            <w:pStyle w:val="FCCF43AC07074DED8A776AA0D41A41CC"/>
          </w:pPr>
          <w:r w:rsidRPr="00926EE5">
            <w:rPr>
              <w:lang w:bidi="fr-FR"/>
            </w:rPr>
            <w:t>TÉLÉPHONE :</w:t>
          </w:r>
        </w:p>
      </w:docPartBody>
    </w:docPart>
    <w:docPart>
      <w:docPartPr>
        <w:name w:val="B583BF563205488AB4A24CAC819CA2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C599B1-8E0D-4FD4-AD30-233BA0DC4250}"/>
      </w:docPartPr>
      <w:docPartBody>
        <w:p w:rsidR="00182F0A" w:rsidRDefault="00082AD5">
          <w:pPr>
            <w:pStyle w:val="B583BF563205488AB4A24CAC819CA214"/>
          </w:pPr>
          <w:r w:rsidRPr="00036450">
            <w:rPr>
              <w:lang w:bidi="fr-FR"/>
            </w:rPr>
            <w:t>PARCOURS PROFESSIONNEL</w:t>
          </w:r>
        </w:p>
      </w:docPartBody>
    </w:docPart>
    <w:docPart>
      <w:docPartPr>
        <w:name w:val="9AC7B0CF102F4AF8B1AA89CFDD3341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BABF6D-E0E8-4F1D-9032-D87AF48B5DBB}"/>
      </w:docPartPr>
      <w:docPartBody>
        <w:p w:rsidR="00182F0A" w:rsidRDefault="00A765C5" w:rsidP="00A765C5">
          <w:pPr>
            <w:pStyle w:val="9AC7B0CF102F4AF8B1AA89CFDD33415A"/>
          </w:pPr>
          <w:r w:rsidRPr="00926EE5">
            <w:rPr>
              <w:lang w:bidi="fr-FR"/>
            </w:rPr>
            <w:t>E-MAIL 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C5"/>
    <w:rsid w:val="00082AD5"/>
    <w:rsid w:val="00182F0A"/>
    <w:rsid w:val="00643919"/>
    <w:rsid w:val="006C0F06"/>
    <w:rsid w:val="00A765C5"/>
    <w:rsid w:val="00EF3494"/>
    <w:rsid w:val="00F7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1A6C3F7EAEC4B249FFCAF301B755B81">
    <w:name w:val="51A6C3F7EAEC4B249FFCAF301B755B81"/>
  </w:style>
  <w:style w:type="paragraph" w:customStyle="1" w:styleId="07476B177082463586C1B1BBAA0811EE">
    <w:name w:val="07476B177082463586C1B1BBAA0811EE"/>
  </w:style>
  <w:style w:type="paragraph" w:customStyle="1" w:styleId="7A05F307265B437F8F404BCC38BB2D79">
    <w:name w:val="7A05F307265B437F8F404BCC38BB2D79"/>
  </w:style>
  <w:style w:type="paragraph" w:customStyle="1" w:styleId="FCCF43AC07074DED8A776AA0D41A41CC">
    <w:name w:val="FCCF43AC07074DED8A776AA0D41A41CC"/>
  </w:style>
  <w:style w:type="paragraph" w:customStyle="1" w:styleId="B583BF563205488AB4A24CAC819CA214">
    <w:name w:val="B583BF563205488AB4A24CAC819CA214"/>
  </w:style>
  <w:style w:type="paragraph" w:customStyle="1" w:styleId="9AC7B0CF102F4AF8B1AA89CFDD33415A">
    <w:name w:val="9AC7B0CF102F4AF8B1AA89CFDD33415A"/>
    <w:rsid w:val="00A765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44F78EA-1D6E-443A-91FF-D46299FBFC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7938C7-CE17-404C-9C3A-D8C5AA68E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4F7828-F908-42E9-B937-441BBDDEA0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09AFC5-95C7-463C-8294-274B3740A9F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marketing.dotx</Template>
  <TotalTime>0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2021-07-27T07:44:00Z</dcterms:created>
  <dcterms:modified xsi:type="dcterms:W3CDTF">2021-08-19T17:00:00Z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